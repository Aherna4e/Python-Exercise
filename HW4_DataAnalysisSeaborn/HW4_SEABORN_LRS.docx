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A8096" w14:textId="77777777" w:rsidR="00F9444C" w:rsidRDefault="0072300C">
      <w:pPr>
        <w:pStyle w:val="NoSpacing"/>
      </w:pPr>
      <w:r>
        <w:t>Alejandra Hernandez</w:t>
      </w:r>
    </w:p>
    <w:p w14:paraId="7173C9D7" w14:textId="77777777" w:rsidR="00E614DD" w:rsidRDefault="0072300C">
      <w:pPr>
        <w:pStyle w:val="NoSpacing"/>
      </w:pPr>
      <w:r>
        <w:t>Professor Shamsuddin</w:t>
      </w:r>
    </w:p>
    <w:p w14:paraId="021324A9" w14:textId="44F99BCA" w:rsidR="00E614DD" w:rsidRDefault="0072300C">
      <w:pPr>
        <w:pStyle w:val="NoSpacing"/>
      </w:pPr>
      <w:r>
        <w:t>CIS-2532</w:t>
      </w:r>
    </w:p>
    <w:p w14:paraId="36DA7C9C" w14:textId="1F585910" w:rsidR="0012098D" w:rsidRDefault="0012098D">
      <w:pPr>
        <w:pStyle w:val="NoSpacing"/>
      </w:pPr>
      <w:r>
        <w:t>October 4, 2020</w:t>
      </w:r>
    </w:p>
    <w:p w14:paraId="3BABAC9E" w14:textId="7046C5CA" w:rsidR="00E614DD" w:rsidRDefault="0072300C">
      <w:pPr>
        <w:pStyle w:val="Title"/>
      </w:pPr>
      <w:r>
        <w:t>Pytho</w:t>
      </w:r>
      <w:r w:rsidR="0012098D">
        <w:t>n Data Visualization using Seaborn</w:t>
      </w:r>
      <w:r>
        <w:t xml:space="preserve">: Homework </w:t>
      </w:r>
      <w:r w:rsidR="0012098D">
        <w:t>4</w:t>
      </w:r>
    </w:p>
    <w:p w14:paraId="661ED0F7" w14:textId="68433439" w:rsidR="0012098D" w:rsidRDefault="0012098D" w:rsidP="0012098D">
      <w:r>
        <w:t>I completed the assignment and seems to have run without error. I would like to think that I got the correct results unless I misread something. I know I did not do part f). as I should have but I felt it was more practical to use another method that would save me time.</w:t>
      </w:r>
    </w:p>
    <w:p w14:paraId="1419E269" w14:textId="40D62D68" w:rsidR="0012098D" w:rsidRPr="0012098D" w:rsidRDefault="0012098D" w:rsidP="0012098D">
      <w:r>
        <w:t xml:space="preserve">I spent about 3 hours on this assignment. I felt that it was easier than the previous one. The parameters in Seaborn library were straightforward. I did get help from my cousin for part f). I was confused on what it was that I had to display. In any other problem I encountered I used google to look for solutions. From this assignment I learned which parameters I need to use in order to display certain data. </w:t>
      </w:r>
    </w:p>
    <w:p w14:paraId="07B19EDC" w14:textId="77777777" w:rsidR="00E614DD" w:rsidRDefault="00E614DD" w:rsidP="0072300C">
      <w:pPr>
        <w:pStyle w:val="Bibliography"/>
        <w:ind w:left="0" w:firstLine="0"/>
      </w:pPr>
    </w:p>
    <w:sectPr w:rsidR="00E614DD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173680" w14:textId="77777777" w:rsidR="009B5C40" w:rsidRDefault="009B5C40">
      <w:pPr>
        <w:spacing w:line="240" w:lineRule="auto"/>
      </w:pPr>
      <w:r>
        <w:separator/>
      </w:r>
    </w:p>
  </w:endnote>
  <w:endnote w:type="continuationSeparator" w:id="0">
    <w:p w14:paraId="5FFBE0AF" w14:textId="77777777" w:rsidR="009B5C40" w:rsidRDefault="009B5C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0F41DF" w14:textId="77777777" w:rsidR="009B5C40" w:rsidRDefault="009B5C40">
      <w:pPr>
        <w:spacing w:line="240" w:lineRule="auto"/>
      </w:pPr>
      <w:r>
        <w:separator/>
      </w:r>
    </w:p>
  </w:footnote>
  <w:footnote w:type="continuationSeparator" w:id="0">
    <w:p w14:paraId="7A054E9D" w14:textId="77777777" w:rsidR="009B5C40" w:rsidRDefault="009B5C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41D532" w14:textId="77777777" w:rsidR="00E614DD" w:rsidRDefault="009B5C40">
    <w:pPr>
      <w:pStyle w:val="Header"/>
    </w:pPr>
    <w:sdt>
      <w:sdtPr>
        <w:alias w:val="Last Name:"/>
        <w:tag w:val="Last Name:"/>
        <w:id w:val="343136273"/>
        <w:temporary/>
        <w:showingPlcHdr/>
        <w15:appearance w15:val="hidden"/>
      </w:sdtPr>
      <w:sdtEndPr/>
      <w:sdtContent>
        <w:r w:rsidR="00F9444C">
          <w:t>Last Name</w:t>
        </w:r>
      </w:sdtContent>
    </w:sdt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61A79" w14:textId="77777777" w:rsidR="00E614DD" w:rsidRDefault="00E614DD" w:rsidP="0072300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B1B5787"/>
    <w:multiLevelType w:val="multilevel"/>
    <w:tmpl w:val="4572ABF8"/>
    <w:numStyleLink w:val="MLAOutline"/>
  </w:abstractNum>
  <w:abstractNum w:abstractNumId="19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7"/>
  </w:num>
  <w:num w:numId="13">
    <w:abstractNumId w:val="18"/>
  </w:num>
  <w:num w:numId="14">
    <w:abstractNumId w:val="14"/>
  </w:num>
  <w:num w:numId="15">
    <w:abstractNumId w:val="20"/>
  </w:num>
  <w:num w:numId="16">
    <w:abstractNumId w:val="16"/>
  </w:num>
  <w:num w:numId="17">
    <w:abstractNumId w:val="11"/>
  </w:num>
  <w:num w:numId="18">
    <w:abstractNumId w:val="10"/>
  </w:num>
  <w:num w:numId="19">
    <w:abstractNumId w:val="15"/>
  </w:num>
  <w:num w:numId="20">
    <w:abstractNumId w:val="21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00C"/>
    <w:rsid w:val="00040CBB"/>
    <w:rsid w:val="000B78C8"/>
    <w:rsid w:val="000C296E"/>
    <w:rsid w:val="0012098D"/>
    <w:rsid w:val="001463B2"/>
    <w:rsid w:val="001F62C0"/>
    <w:rsid w:val="00220630"/>
    <w:rsid w:val="00245E02"/>
    <w:rsid w:val="00353B66"/>
    <w:rsid w:val="003C026D"/>
    <w:rsid w:val="004A2675"/>
    <w:rsid w:val="004F7139"/>
    <w:rsid w:val="00547636"/>
    <w:rsid w:val="00691EC1"/>
    <w:rsid w:val="0072300C"/>
    <w:rsid w:val="007C53FB"/>
    <w:rsid w:val="008B7D18"/>
    <w:rsid w:val="008F1F97"/>
    <w:rsid w:val="008F4052"/>
    <w:rsid w:val="009B5C40"/>
    <w:rsid w:val="009D4EB3"/>
    <w:rsid w:val="009E04E8"/>
    <w:rsid w:val="00A54748"/>
    <w:rsid w:val="00B13D1B"/>
    <w:rsid w:val="00B818DF"/>
    <w:rsid w:val="00D52117"/>
    <w:rsid w:val="00DB0D39"/>
    <w:rsid w:val="00E14005"/>
    <w:rsid w:val="00E614DD"/>
    <w:rsid w:val="00EB2C0C"/>
    <w:rsid w:val="00F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10738"/>
  <w15:chartTrackingRefBased/>
  <w15:docId w15:val="{EC6B5E8C-7665-4B71-9A7A-D12204CC2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ern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9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ahern</dc:creator>
  <cp:keywords/>
  <dc:description/>
  <cp:lastModifiedBy>ahernandez6101@gmail.com</cp:lastModifiedBy>
  <cp:revision>2</cp:revision>
  <dcterms:created xsi:type="dcterms:W3CDTF">2020-10-05T03:28:00Z</dcterms:created>
  <dcterms:modified xsi:type="dcterms:W3CDTF">2020-10-05T03:28:00Z</dcterms:modified>
  <cp:version/>
</cp:coreProperties>
</file>