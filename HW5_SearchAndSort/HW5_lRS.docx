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2E57" w14:textId="77777777" w:rsidR="00F9444C" w:rsidRDefault="0072300C">
      <w:pPr>
        <w:pStyle w:val="NoSpacing"/>
      </w:pPr>
      <w:r>
        <w:t>Alejandra Hernandez</w:t>
      </w:r>
    </w:p>
    <w:p w14:paraId="174AA656" w14:textId="77777777" w:rsidR="00E614DD" w:rsidRDefault="0072300C">
      <w:pPr>
        <w:pStyle w:val="NoSpacing"/>
      </w:pPr>
      <w:r>
        <w:t>Professor Shamsuddin</w:t>
      </w:r>
    </w:p>
    <w:p w14:paraId="25DBE5D8" w14:textId="77777777" w:rsidR="00E614DD" w:rsidRDefault="0072300C">
      <w:pPr>
        <w:pStyle w:val="NoSpacing"/>
      </w:pPr>
      <w:r>
        <w:t>CIS-2532</w:t>
      </w:r>
    </w:p>
    <w:p w14:paraId="000D5694" w14:textId="5A903AC4" w:rsidR="0012098D" w:rsidRDefault="0012098D">
      <w:pPr>
        <w:pStyle w:val="NoSpacing"/>
      </w:pPr>
      <w:r>
        <w:t xml:space="preserve">October </w:t>
      </w:r>
      <w:r w:rsidR="0044779A">
        <w:t>11</w:t>
      </w:r>
      <w:r>
        <w:t>, 2020</w:t>
      </w:r>
    </w:p>
    <w:p w14:paraId="1ABF2DB5" w14:textId="385C5C08" w:rsidR="00E614DD" w:rsidRDefault="0044779A">
      <w:pPr>
        <w:pStyle w:val="Title"/>
      </w:pPr>
      <w:r>
        <w:t>Searching and Sorting Algorithms</w:t>
      </w:r>
    </w:p>
    <w:p w14:paraId="3349263D" w14:textId="69735410" w:rsidR="0012098D" w:rsidRDefault="0012098D" w:rsidP="0012098D">
      <w:r>
        <w:t>I completed the assignment without error. I would like to think that I got the correct results</w:t>
      </w:r>
      <w:r w:rsidR="0044779A">
        <w:t>. I tested my function thoroughly to make sure that they each did what they needed to do.</w:t>
      </w:r>
      <w:r>
        <w:t xml:space="preserve"> </w:t>
      </w:r>
    </w:p>
    <w:p w14:paraId="316D0E8D" w14:textId="0A6BC378" w:rsidR="00DE579E" w:rsidRPr="0012098D" w:rsidRDefault="0012098D" w:rsidP="00DE579E">
      <w:r>
        <w:t xml:space="preserve">I spent about 3 hours on this assignment. I </w:t>
      </w:r>
      <w:r w:rsidR="0044779A">
        <w:t>thought the assignment was okay. I was more irritated by how long it took to compile. I wrote the program by myself except for the sorting methods. I took those methods from geeksforgeeks.com.</w:t>
      </w:r>
      <w:r w:rsidR="00CB5B65">
        <w:t xml:space="preserve"> Other than that I didn’t really use google this time.</w:t>
      </w:r>
      <w:r w:rsidR="00DE579E">
        <w:t xml:space="preserve"> I didn’t encounter any major obstacles this time around. Any issues I had were silly mistakes. By doing this assignment I learned which algorithm was the most efficient. I also learned how tedious bubble sort is.</w:t>
      </w:r>
    </w:p>
    <w:p w14:paraId="52FEE768" w14:textId="77777777" w:rsidR="00E614DD" w:rsidRDefault="00E614DD" w:rsidP="0072300C">
      <w:pPr>
        <w:pStyle w:val="Bibliography"/>
        <w:ind w:left="0" w:firstLine="0"/>
      </w:pP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9F7A1" w14:textId="77777777" w:rsidR="00363F08" w:rsidRDefault="00363F08">
      <w:pPr>
        <w:spacing w:line="240" w:lineRule="auto"/>
      </w:pPr>
      <w:r>
        <w:separator/>
      </w:r>
    </w:p>
  </w:endnote>
  <w:endnote w:type="continuationSeparator" w:id="0">
    <w:p w14:paraId="0BE2814F" w14:textId="77777777" w:rsidR="00363F08" w:rsidRDefault="00363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19A2E" w14:textId="77777777" w:rsidR="00363F08" w:rsidRDefault="00363F08">
      <w:pPr>
        <w:spacing w:line="240" w:lineRule="auto"/>
      </w:pPr>
      <w:r>
        <w:separator/>
      </w:r>
    </w:p>
  </w:footnote>
  <w:footnote w:type="continuationSeparator" w:id="0">
    <w:p w14:paraId="22506378" w14:textId="77777777" w:rsidR="00363F08" w:rsidRDefault="00363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CC6B0" w14:textId="77777777" w:rsidR="00E614DD" w:rsidRDefault="00363F08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D118" w14:textId="77777777" w:rsidR="00E614DD" w:rsidRDefault="00E614DD" w:rsidP="0072300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0C"/>
    <w:rsid w:val="00040CBB"/>
    <w:rsid w:val="000B78C8"/>
    <w:rsid w:val="000C296E"/>
    <w:rsid w:val="0012098D"/>
    <w:rsid w:val="001463B2"/>
    <w:rsid w:val="001F62C0"/>
    <w:rsid w:val="00220630"/>
    <w:rsid w:val="00245E02"/>
    <w:rsid w:val="00353B66"/>
    <w:rsid w:val="00363F08"/>
    <w:rsid w:val="003C026D"/>
    <w:rsid w:val="0044779A"/>
    <w:rsid w:val="004A2675"/>
    <w:rsid w:val="004F7139"/>
    <w:rsid w:val="00547636"/>
    <w:rsid w:val="00691EC1"/>
    <w:rsid w:val="0072300C"/>
    <w:rsid w:val="007C53FB"/>
    <w:rsid w:val="008B7D18"/>
    <w:rsid w:val="008F1F97"/>
    <w:rsid w:val="008F4052"/>
    <w:rsid w:val="009B5C40"/>
    <w:rsid w:val="009D4EB3"/>
    <w:rsid w:val="009E04E8"/>
    <w:rsid w:val="00A54748"/>
    <w:rsid w:val="00B13D1B"/>
    <w:rsid w:val="00B818DF"/>
    <w:rsid w:val="00CB5B65"/>
    <w:rsid w:val="00D52117"/>
    <w:rsid w:val="00DB0D39"/>
    <w:rsid w:val="00DE579E"/>
    <w:rsid w:val="00E14005"/>
    <w:rsid w:val="00E614DD"/>
    <w:rsid w:val="00EB2C0C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24BA0"/>
  <w15:chartTrackingRefBased/>
  <w15:docId w15:val="{EC6B5E8C-7665-4B71-9A7A-D12204CC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r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</dc:creator>
  <cp:keywords/>
  <dc:description/>
  <cp:lastModifiedBy>ahernandez6101@gmail.com</cp:lastModifiedBy>
  <cp:revision>2</cp:revision>
  <dcterms:created xsi:type="dcterms:W3CDTF">2020-10-12T02:15:00Z</dcterms:created>
  <dcterms:modified xsi:type="dcterms:W3CDTF">2020-10-12T02:32:00Z</dcterms:modified>
  <cp:version/>
</cp:coreProperties>
</file>