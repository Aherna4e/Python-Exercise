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79D3A" w14:textId="77777777" w:rsidR="002C6CD5" w:rsidRDefault="002C6CD5" w:rsidP="002C6CD5">
      <w:pPr>
        <w:pStyle w:val="NoSpacing"/>
      </w:pPr>
      <w:r>
        <w:t>Alejandra Hernandez</w:t>
      </w:r>
    </w:p>
    <w:p w14:paraId="2E87C24B" w14:textId="77777777" w:rsidR="002C6CD5" w:rsidRDefault="002C6CD5" w:rsidP="002C6CD5">
      <w:pPr>
        <w:pStyle w:val="NoSpacing"/>
      </w:pPr>
      <w:r>
        <w:t>Professor Shamsuddin</w:t>
      </w:r>
    </w:p>
    <w:p w14:paraId="2935736A" w14:textId="77777777" w:rsidR="002C6CD5" w:rsidRDefault="002C6CD5" w:rsidP="002C6CD5">
      <w:pPr>
        <w:pStyle w:val="NoSpacing"/>
      </w:pPr>
      <w:r>
        <w:t>CIS-2532</w:t>
      </w:r>
    </w:p>
    <w:p w14:paraId="02997DE2" w14:textId="63C9C3A8" w:rsidR="002C6CD5" w:rsidRDefault="0053636F" w:rsidP="002C6CD5">
      <w:pPr>
        <w:pStyle w:val="NoSpacing"/>
      </w:pPr>
      <w:r>
        <w:t>November</w:t>
      </w:r>
      <w:r w:rsidR="002E6CC4">
        <w:t xml:space="preserve"> 18</w:t>
      </w:r>
      <w:r w:rsidR="002C6CD5">
        <w:t>, 2020</w:t>
      </w:r>
    </w:p>
    <w:p w14:paraId="557EE872" w14:textId="4260D730" w:rsidR="002C6CD5" w:rsidRDefault="00294B44" w:rsidP="002C6CD5">
      <w:pPr>
        <w:pStyle w:val="Title"/>
      </w:pPr>
      <w:r>
        <w:t xml:space="preserve">Assignment </w:t>
      </w:r>
      <w:r w:rsidR="002E6CC4">
        <w:t>9</w:t>
      </w:r>
      <w:r w:rsidR="00DD428B">
        <w:t xml:space="preserve"> LRS</w:t>
      </w:r>
    </w:p>
    <w:p w14:paraId="7798A47F" w14:textId="49D95618" w:rsidR="00DD428B" w:rsidRPr="002C6CD5" w:rsidRDefault="002E6CC4" w:rsidP="002C6CD5">
      <w:r>
        <w:t>I successfully finished my assignments without error. I did not test them thoroughly since I got the programs online. I spent about 3 hours throughout the day doing the assignment. I did not find it that challenging since I was already familiar with these data structures. The hardest part was looking for programs that implemented said data structures. I did not need help from anyone since everything was self-explanatory and I did not need to write any programs. In this assignment I learned more about hashing. I did not really go over it in my previous class or maybe I had just forgotten but I learned more about security.</w:t>
      </w:r>
    </w:p>
    <w:sectPr w:rsidR="00DD428B" w:rsidRPr="002C6CD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21F23" w14:textId="77777777" w:rsidR="005A75D8" w:rsidRDefault="005A75D8">
      <w:pPr>
        <w:spacing w:line="240" w:lineRule="auto"/>
      </w:pPr>
      <w:r>
        <w:separator/>
      </w:r>
    </w:p>
  </w:endnote>
  <w:endnote w:type="continuationSeparator" w:id="0">
    <w:p w14:paraId="718E306B" w14:textId="77777777" w:rsidR="005A75D8" w:rsidRDefault="005A75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44FDE" w14:textId="77777777" w:rsidR="005A75D8" w:rsidRDefault="005A75D8">
      <w:pPr>
        <w:spacing w:line="240" w:lineRule="auto"/>
      </w:pPr>
      <w:r>
        <w:separator/>
      </w:r>
    </w:p>
  </w:footnote>
  <w:footnote w:type="continuationSeparator" w:id="0">
    <w:p w14:paraId="61763489" w14:textId="77777777" w:rsidR="005A75D8" w:rsidRDefault="005A75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F4418" w14:textId="6B939487" w:rsidR="00E614DD" w:rsidRDefault="0053636F">
    <w:pPr>
      <w:pStyle w:val="Header"/>
    </w:pPr>
    <w:r>
      <w:t xml:space="preserve">Hernandez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BC525" w14:textId="77777777" w:rsidR="00E614DD" w:rsidRDefault="002C6CD5">
    <w:pPr>
      <w:pStyle w:val="Header"/>
    </w:pPr>
    <w:r>
      <w:t>Hernandez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D5"/>
    <w:rsid w:val="00040CBB"/>
    <w:rsid w:val="000B78C8"/>
    <w:rsid w:val="001463B2"/>
    <w:rsid w:val="001F62C0"/>
    <w:rsid w:val="00220B4B"/>
    <w:rsid w:val="00245E02"/>
    <w:rsid w:val="00294B44"/>
    <w:rsid w:val="002C6CD5"/>
    <w:rsid w:val="002E6CC4"/>
    <w:rsid w:val="00353B66"/>
    <w:rsid w:val="00414791"/>
    <w:rsid w:val="004A2675"/>
    <w:rsid w:val="004F7139"/>
    <w:rsid w:val="0053636F"/>
    <w:rsid w:val="005A75D8"/>
    <w:rsid w:val="00691EC1"/>
    <w:rsid w:val="006C420D"/>
    <w:rsid w:val="007C53FB"/>
    <w:rsid w:val="008B7D18"/>
    <w:rsid w:val="008F1F97"/>
    <w:rsid w:val="008F4052"/>
    <w:rsid w:val="009D4EB3"/>
    <w:rsid w:val="00B02BEA"/>
    <w:rsid w:val="00B13D1B"/>
    <w:rsid w:val="00B74737"/>
    <w:rsid w:val="00B818DF"/>
    <w:rsid w:val="00D3668D"/>
    <w:rsid w:val="00D52117"/>
    <w:rsid w:val="00DB0D39"/>
    <w:rsid w:val="00DD428B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E791C"/>
  <w15:chartTrackingRefBased/>
  <w15:docId w15:val="{54F56483-41D3-48FD-91D2-850915BD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CD5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ern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ahern</dc:creator>
  <cp:keywords/>
  <dc:description/>
  <cp:lastModifiedBy>ahernandez6101@gmail.com</cp:lastModifiedBy>
  <cp:revision>2</cp:revision>
  <dcterms:created xsi:type="dcterms:W3CDTF">2020-11-19T05:15:00Z</dcterms:created>
  <dcterms:modified xsi:type="dcterms:W3CDTF">2020-11-19T05:15:00Z</dcterms:modified>
  <cp:version/>
</cp:coreProperties>
</file>